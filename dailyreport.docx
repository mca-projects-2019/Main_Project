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D2" w:rsidRDefault="006B42F9">
      <w:pPr>
        <w:pStyle w:val="Heading1"/>
      </w:pPr>
      <w:r>
        <w:t>Daily report</w:t>
      </w:r>
      <w:bookmarkStart w:id="0" w:name="_GoBack"/>
      <w:bookmarkEnd w:id="0"/>
    </w:p>
    <w:p w:rsidR="001D4AB0" w:rsidRDefault="009C649D" w:rsidP="00267B96">
      <w:pPr>
        <w:pStyle w:val="ListBullet"/>
        <w:numPr>
          <w:ilvl w:val="0"/>
          <w:numId w:val="0"/>
        </w:numPr>
      </w:pPr>
      <w:r>
        <w:t xml:space="preserve">Jan </w:t>
      </w:r>
      <w:r w:rsidR="001D4AB0">
        <w:t>30</w:t>
      </w:r>
    </w:p>
    <w:p w:rsidR="00932C8D" w:rsidRDefault="00932C8D" w:rsidP="00267B96">
      <w:pPr>
        <w:pStyle w:val="ListBullet"/>
        <w:numPr>
          <w:ilvl w:val="0"/>
          <w:numId w:val="0"/>
        </w:numPr>
      </w:pPr>
    </w:p>
    <w:p w:rsidR="00267B96" w:rsidRDefault="00916432" w:rsidP="00916432">
      <w:pPr>
        <w:pStyle w:val="ListBullet"/>
        <w:numPr>
          <w:ilvl w:val="0"/>
          <w:numId w:val="5"/>
        </w:numPr>
      </w:pPr>
      <w:r>
        <w:t xml:space="preserve">Search IEEE </w:t>
      </w:r>
      <w:r w:rsidR="00762630">
        <w:t>papers related to cryptography</w:t>
      </w:r>
    </w:p>
    <w:p w:rsidR="00762630" w:rsidRDefault="00762630" w:rsidP="00916432">
      <w:pPr>
        <w:pStyle w:val="ListBullet"/>
        <w:numPr>
          <w:ilvl w:val="0"/>
          <w:numId w:val="5"/>
        </w:numPr>
      </w:pPr>
      <w:r>
        <w:t xml:space="preserve">Go through different topics </w:t>
      </w:r>
    </w:p>
    <w:p w:rsidR="009C649D" w:rsidRDefault="009C649D" w:rsidP="009C649D">
      <w:pPr>
        <w:pStyle w:val="ListBullet"/>
        <w:numPr>
          <w:ilvl w:val="0"/>
          <w:numId w:val="0"/>
        </w:numPr>
      </w:pPr>
    </w:p>
    <w:p w:rsidR="001D4AB0" w:rsidRDefault="001D4AB0" w:rsidP="009C649D">
      <w:pPr>
        <w:pStyle w:val="ListBullet"/>
        <w:numPr>
          <w:ilvl w:val="0"/>
          <w:numId w:val="0"/>
        </w:numPr>
      </w:pPr>
      <w:r>
        <w:t>Feb 1 -3</w:t>
      </w:r>
    </w:p>
    <w:p w:rsidR="001D4AB0" w:rsidRDefault="0043347D" w:rsidP="0043347D">
      <w:pPr>
        <w:pStyle w:val="ListBullet"/>
        <w:numPr>
          <w:ilvl w:val="0"/>
          <w:numId w:val="6"/>
        </w:numPr>
      </w:pPr>
      <w:r>
        <w:t xml:space="preserve">Select the topic “Two </w:t>
      </w:r>
      <w:r w:rsidR="0099404D">
        <w:t xml:space="preserve">fa </w:t>
      </w:r>
      <w:proofErr w:type="spellStart"/>
      <w:r w:rsidR="0099404D">
        <w:t>ctor</w:t>
      </w:r>
      <w:proofErr w:type="spellEnd"/>
      <w:r>
        <w:t xml:space="preserve"> data </w:t>
      </w:r>
      <w:r w:rsidR="00703112">
        <w:t xml:space="preserve">security protection </w:t>
      </w:r>
      <w:r w:rsidR="00AC28BD">
        <w:t xml:space="preserve">mechanism for </w:t>
      </w:r>
    </w:p>
    <w:p w:rsidR="00AC28BD" w:rsidRDefault="00AC28BD" w:rsidP="00AC28BD">
      <w:pPr>
        <w:pStyle w:val="ListBullet"/>
        <w:numPr>
          <w:ilvl w:val="0"/>
          <w:numId w:val="0"/>
        </w:numPr>
        <w:ind w:left="720"/>
      </w:pPr>
      <w:r>
        <w:t>Cloud</w:t>
      </w:r>
    </w:p>
    <w:p w:rsidR="00AC28BD" w:rsidRDefault="008D5B6F" w:rsidP="00AC28BD">
      <w:pPr>
        <w:pStyle w:val="ListBullet"/>
        <w:numPr>
          <w:ilvl w:val="0"/>
          <w:numId w:val="6"/>
        </w:numPr>
      </w:pPr>
      <w:r>
        <w:t xml:space="preserve">Paper  contains </w:t>
      </w:r>
      <w:r w:rsidR="00761C06">
        <w:t xml:space="preserve"> storing data into cloud and security issues</w:t>
      </w:r>
    </w:p>
    <w:p w:rsidR="00761C06" w:rsidRDefault="00761C06" w:rsidP="00AC28BD">
      <w:pPr>
        <w:pStyle w:val="ListBullet"/>
        <w:numPr>
          <w:ilvl w:val="0"/>
          <w:numId w:val="6"/>
        </w:numPr>
      </w:pPr>
      <w:r>
        <w:t xml:space="preserve">Propose an approach to </w:t>
      </w:r>
      <w:r w:rsidR="00BA0A1E">
        <w:t xml:space="preserve">give protection to cloud data </w:t>
      </w:r>
    </w:p>
    <w:p w:rsidR="00BA0A1E" w:rsidRDefault="00BA0A1E" w:rsidP="00BA0A1E">
      <w:pPr>
        <w:pStyle w:val="ListBullet"/>
        <w:numPr>
          <w:ilvl w:val="0"/>
          <w:numId w:val="0"/>
        </w:numPr>
        <w:ind w:left="720"/>
      </w:pPr>
    </w:p>
    <w:p w:rsidR="00BA0A1E" w:rsidRDefault="00BA0A1E" w:rsidP="0028661E">
      <w:pPr>
        <w:pStyle w:val="ListBullet"/>
        <w:numPr>
          <w:ilvl w:val="0"/>
          <w:numId w:val="0"/>
        </w:numPr>
        <w:ind w:left="432" w:hanging="432"/>
      </w:pPr>
      <w:r>
        <w:t>Feb</w:t>
      </w:r>
      <w:r w:rsidR="00555394">
        <w:t xml:space="preserve">.  </w:t>
      </w:r>
      <w:r>
        <w:t xml:space="preserve"> </w:t>
      </w:r>
      <w:r w:rsidR="0028661E">
        <w:t>4</w:t>
      </w:r>
    </w:p>
    <w:p w:rsidR="0028661E" w:rsidRDefault="0028661E" w:rsidP="00E458C5">
      <w:pPr>
        <w:pStyle w:val="ListBullet"/>
        <w:numPr>
          <w:ilvl w:val="0"/>
          <w:numId w:val="7"/>
        </w:numPr>
      </w:pPr>
      <w:r>
        <w:t>Present the topic</w:t>
      </w:r>
      <w:r w:rsidR="00EB50DB">
        <w:t xml:space="preserve"> and discuss with the faculty </w:t>
      </w:r>
    </w:p>
    <w:p w:rsidR="00E458C5" w:rsidRDefault="00E458C5" w:rsidP="0028661E">
      <w:pPr>
        <w:pStyle w:val="ListBullet"/>
        <w:numPr>
          <w:ilvl w:val="0"/>
          <w:numId w:val="7"/>
        </w:numPr>
      </w:pPr>
      <w:r>
        <w:t>Unfortunately the topic was rejected</w:t>
      </w:r>
    </w:p>
    <w:p w:rsidR="00E458C5" w:rsidRDefault="001A75E9" w:rsidP="0028661E">
      <w:pPr>
        <w:pStyle w:val="ListBullet"/>
        <w:numPr>
          <w:ilvl w:val="0"/>
          <w:numId w:val="7"/>
        </w:numPr>
      </w:pPr>
      <w:r>
        <w:t>Search more relevant topic</w:t>
      </w:r>
    </w:p>
    <w:p w:rsidR="00D80610" w:rsidRDefault="00D80610" w:rsidP="00D80610">
      <w:pPr>
        <w:pStyle w:val="ListBullet"/>
        <w:numPr>
          <w:ilvl w:val="0"/>
          <w:numId w:val="0"/>
        </w:numPr>
        <w:ind w:left="720"/>
      </w:pPr>
    </w:p>
    <w:p w:rsidR="001A75E9" w:rsidRDefault="001A75E9" w:rsidP="00D80610">
      <w:pPr>
        <w:pStyle w:val="ListBullet"/>
        <w:numPr>
          <w:ilvl w:val="0"/>
          <w:numId w:val="0"/>
        </w:numPr>
        <w:ind w:left="432" w:hanging="432"/>
      </w:pPr>
      <w:r>
        <w:t xml:space="preserve">Feb </w:t>
      </w:r>
      <w:r w:rsidR="00D80610">
        <w:t>5_7</w:t>
      </w:r>
    </w:p>
    <w:p w:rsidR="00D80610" w:rsidRDefault="00B42A95" w:rsidP="00D80610">
      <w:pPr>
        <w:pStyle w:val="ListBullet"/>
        <w:numPr>
          <w:ilvl w:val="0"/>
          <w:numId w:val="8"/>
        </w:numPr>
      </w:pPr>
      <w:r>
        <w:t xml:space="preserve">Search different topics </w:t>
      </w:r>
    </w:p>
    <w:p w:rsidR="00B42A95" w:rsidRDefault="00D52AC4" w:rsidP="00D80610">
      <w:pPr>
        <w:pStyle w:val="ListBullet"/>
        <w:numPr>
          <w:ilvl w:val="0"/>
          <w:numId w:val="8"/>
        </w:numPr>
      </w:pPr>
      <w:r>
        <w:t xml:space="preserve">Read text book related to cryptography for </w:t>
      </w:r>
      <w:r w:rsidR="00F6338D">
        <w:t>se</w:t>
      </w:r>
      <w:r w:rsidR="00870B67">
        <w:t>lect</w:t>
      </w:r>
      <w:r w:rsidR="00E71CEC">
        <w:t xml:space="preserve"> </w:t>
      </w:r>
      <w:r w:rsidR="0000091B">
        <w:t>suitable topic.</w:t>
      </w:r>
    </w:p>
    <w:p w:rsidR="007C7E2F" w:rsidRDefault="007C7E2F" w:rsidP="00D7799F">
      <w:pPr>
        <w:pStyle w:val="ListBullet"/>
        <w:numPr>
          <w:ilvl w:val="0"/>
          <w:numId w:val="0"/>
        </w:numPr>
      </w:pPr>
    </w:p>
    <w:p w:rsidR="00D7799F" w:rsidRDefault="00D7799F" w:rsidP="00D7799F">
      <w:pPr>
        <w:pStyle w:val="ListBullet"/>
        <w:numPr>
          <w:ilvl w:val="0"/>
          <w:numId w:val="0"/>
        </w:numPr>
        <w:ind w:left="1080"/>
      </w:pPr>
    </w:p>
    <w:p w:rsidR="00D7799F" w:rsidRDefault="00D7799F" w:rsidP="00D7799F">
      <w:pPr>
        <w:pStyle w:val="ListBullet"/>
        <w:numPr>
          <w:ilvl w:val="0"/>
          <w:numId w:val="0"/>
        </w:numPr>
        <w:ind w:left="1080"/>
      </w:pPr>
    </w:p>
    <w:p w:rsidR="00D7799F" w:rsidRDefault="00D7799F" w:rsidP="00D7799F">
      <w:pPr>
        <w:pStyle w:val="ListBullet"/>
        <w:numPr>
          <w:ilvl w:val="0"/>
          <w:numId w:val="0"/>
        </w:numPr>
        <w:ind w:left="1080"/>
      </w:pPr>
      <w:r>
        <w:lastRenderedPageBreak/>
        <w:t xml:space="preserve">Feb </w:t>
      </w:r>
      <w:r w:rsidR="004300A8">
        <w:t>8-9</w:t>
      </w:r>
    </w:p>
    <w:p w:rsidR="00D7799F" w:rsidRDefault="00D7799F" w:rsidP="00D7799F">
      <w:pPr>
        <w:pStyle w:val="ListBullet"/>
        <w:numPr>
          <w:ilvl w:val="0"/>
          <w:numId w:val="0"/>
        </w:numPr>
        <w:ind w:left="1080"/>
      </w:pPr>
    </w:p>
    <w:p w:rsidR="004300A8" w:rsidRDefault="0022437A" w:rsidP="004300A8">
      <w:pPr>
        <w:pStyle w:val="ListBullet"/>
        <w:numPr>
          <w:ilvl w:val="0"/>
          <w:numId w:val="10"/>
        </w:numPr>
      </w:pPr>
      <w:r>
        <w:t>Select</w:t>
      </w:r>
      <w:r w:rsidR="004F3F19">
        <w:t xml:space="preserve"> a topic image block encryption </w:t>
      </w:r>
      <w:r w:rsidR="007E4247">
        <w:t xml:space="preserve">based on chaotic </w:t>
      </w:r>
      <w:r w:rsidR="004300A8">
        <w:t>maps</w:t>
      </w:r>
    </w:p>
    <w:p w:rsidR="00FF0793" w:rsidRDefault="004300A8" w:rsidP="006157A0">
      <w:pPr>
        <w:pStyle w:val="ListBullet"/>
        <w:numPr>
          <w:ilvl w:val="0"/>
          <w:numId w:val="10"/>
        </w:numPr>
      </w:pPr>
      <w:r>
        <w:t>I</w:t>
      </w:r>
      <w:r w:rsidR="007E4247">
        <w:t xml:space="preserve"> didn't </w:t>
      </w:r>
      <w:proofErr w:type="spellStart"/>
      <w:r w:rsidR="007E4247">
        <w:t>undesrstand</w:t>
      </w:r>
      <w:proofErr w:type="spellEnd"/>
      <w:r w:rsidR="007E4247">
        <w:t xml:space="preserve"> the concept then </w:t>
      </w:r>
      <w:r w:rsidR="00457759">
        <w:t xml:space="preserve">discuss with guide and  </w:t>
      </w:r>
      <w:r w:rsidR="00FF0793">
        <w:t>topic is rejected</w:t>
      </w:r>
      <w:r w:rsidR="006157A0">
        <w:t xml:space="preserve"> .</w:t>
      </w:r>
    </w:p>
    <w:p w:rsidR="006157A0" w:rsidRDefault="006157A0" w:rsidP="006157A0">
      <w:pPr>
        <w:pStyle w:val="ListBullet"/>
        <w:numPr>
          <w:ilvl w:val="0"/>
          <w:numId w:val="0"/>
        </w:numPr>
        <w:ind w:left="1800"/>
      </w:pPr>
    </w:p>
    <w:p w:rsidR="006157A0" w:rsidRDefault="0099404D" w:rsidP="0099404D">
      <w:pPr>
        <w:pStyle w:val="ListBullet"/>
        <w:numPr>
          <w:ilvl w:val="0"/>
          <w:numId w:val="0"/>
        </w:numPr>
        <w:ind w:left="432" w:hanging="432"/>
      </w:pPr>
      <w:r>
        <w:t xml:space="preserve">              Feb </w:t>
      </w:r>
      <w:r w:rsidR="006157A0">
        <w:t xml:space="preserve"> 10</w:t>
      </w:r>
    </w:p>
    <w:p w:rsidR="007510C0" w:rsidRDefault="007510C0" w:rsidP="007510C0">
      <w:pPr>
        <w:pStyle w:val="ListBullet"/>
        <w:numPr>
          <w:ilvl w:val="0"/>
          <w:numId w:val="10"/>
        </w:numPr>
      </w:pPr>
      <w:r>
        <w:t>Search topics related to cloud computing</w:t>
      </w:r>
    </w:p>
    <w:p w:rsidR="007510C0" w:rsidRDefault="007510C0" w:rsidP="007510C0">
      <w:pPr>
        <w:pStyle w:val="ListBullet"/>
        <w:numPr>
          <w:ilvl w:val="0"/>
          <w:numId w:val="10"/>
        </w:numPr>
      </w:pPr>
      <w:r>
        <w:t xml:space="preserve">Search </w:t>
      </w:r>
      <w:r w:rsidR="00832D17">
        <w:t xml:space="preserve">IEEE journals and </w:t>
      </w:r>
      <w:proofErr w:type="spellStart"/>
      <w:r w:rsidR="00832D17">
        <w:t>plosone</w:t>
      </w:r>
      <w:proofErr w:type="spellEnd"/>
    </w:p>
    <w:p w:rsidR="00832D17" w:rsidRDefault="00832D17" w:rsidP="007510C0">
      <w:pPr>
        <w:pStyle w:val="ListBullet"/>
        <w:numPr>
          <w:ilvl w:val="0"/>
          <w:numId w:val="10"/>
        </w:numPr>
      </w:pPr>
      <w:r>
        <w:t xml:space="preserve">Some topics are </w:t>
      </w:r>
      <w:r w:rsidR="0099404D">
        <w:t>selected and read more about it</w:t>
      </w:r>
    </w:p>
    <w:p w:rsidR="0099404D" w:rsidRDefault="0099404D" w:rsidP="0099404D">
      <w:pPr>
        <w:pStyle w:val="ListBullet"/>
        <w:numPr>
          <w:ilvl w:val="0"/>
          <w:numId w:val="0"/>
        </w:numPr>
        <w:ind w:left="1800"/>
      </w:pPr>
    </w:p>
    <w:p w:rsidR="00555394" w:rsidRDefault="00CC07FE" w:rsidP="00CC07FE">
      <w:pPr>
        <w:pStyle w:val="ListBullet"/>
        <w:numPr>
          <w:ilvl w:val="0"/>
          <w:numId w:val="0"/>
        </w:numPr>
      </w:pPr>
      <w:r>
        <w:t xml:space="preserve">            </w:t>
      </w:r>
      <w:r w:rsidR="00555394">
        <w:t xml:space="preserve">  </w:t>
      </w:r>
      <w:r>
        <w:t>Feb</w:t>
      </w:r>
      <w:r w:rsidR="00555394">
        <w:t xml:space="preserve"> 11</w:t>
      </w:r>
    </w:p>
    <w:p w:rsidR="00CC07FE" w:rsidRDefault="0022437A" w:rsidP="00CC07FE">
      <w:pPr>
        <w:pStyle w:val="ListBullet"/>
        <w:numPr>
          <w:ilvl w:val="0"/>
          <w:numId w:val="12"/>
        </w:numPr>
      </w:pPr>
      <w:r>
        <w:t xml:space="preserve">Select the topic “An efficient </w:t>
      </w:r>
      <w:r w:rsidR="00EF5098">
        <w:t xml:space="preserve">privacy preserving  ranked keyword </w:t>
      </w:r>
      <w:r w:rsidR="002D27D0">
        <w:t>search method”.</w:t>
      </w:r>
    </w:p>
    <w:p w:rsidR="002D27D0" w:rsidRDefault="002D27D0" w:rsidP="00CC07FE">
      <w:pPr>
        <w:pStyle w:val="ListBullet"/>
        <w:numPr>
          <w:ilvl w:val="0"/>
          <w:numId w:val="12"/>
        </w:numPr>
      </w:pPr>
      <w:r>
        <w:t>It is related to cipher text search scheme</w:t>
      </w:r>
    </w:p>
    <w:p w:rsidR="002D27D0" w:rsidRDefault="00A02EDA" w:rsidP="00CC07FE">
      <w:pPr>
        <w:pStyle w:val="ListBullet"/>
        <w:numPr>
          <w:ilvl w:val="0"/>
          <w:numId w:val="12"/>
        </w:numPr>
      </w:pPr>
      <w:r>
        <w:t>Go through the paper and understand the concept</w:t>
      </w:r>
    </w:p>
    <w:p w:rsidR="00870B67" w:rsidRDefault="00870B67" w:rsidP="00A02EDA">
      <w:pPr>
        <w:pStyle w:val="ListBullet"/>
        <w:numPr>
          <w:ilvl w:val="0"/>
          <w:numId w:val="0"/>
        </w:numPr>
        <w:ind w:left="2208"/>
      </w:pPr>
    </w:p>
    <w:p w:rsidR="00A02EDA" w:rsidRDefault="00870B67" w:rsidP="00870B67">
      <w:pPr>
        <w:pStyle w:val="ListBullet"/>
        <w:numPr>
          <w:ilvl w:val="0"/>
          <w:numId w:val="0"/>
        </w:numPr>
      </w:pPr>
      <w:r>
        <w:t xml:space="preserve">             Feb</w:t>
      </w:r>
      <w:r w:rsidR="00A02EDA">
        <w:t xml:space="preserve"> </w:t>
      </w:r>
      <w:r w:rsidR="000C57BB">
        <w:t>12 – 15</w:t>
      </w:r>
    </w:p>
    <w:p w:rsidR="000C57BB" w:rsidRDefault="00D811BA" w:rsidP="00D811BA">
      <w:pPr>
        <w:pStyle w:val="ListBullet"/>
        <w:numPr>
          <w:ilvl w:val="0"/>
          <w:numId w:val="13"/>
        </w:numPr>
      </w:pPr>
      <w:r>
        <w:t xml:space="preserve">Research about the topic </w:t>
      </w:r>
    </w:p>
    <w:p w:rsidR="006F04C5" w:rsidRDefault="006F04C5" w:rsidP="00D811BA">
      <w:pPr>
        <w:pStyle w:val="ListBullet"/>
        <w:numPr>
          <w:ilvl w:val="0"/>
          <w:numId w:val="13"/>
        </w:numPr>
      </w:pPr>
      <w:r>
        <w:t>Search the reference papers and read</w:t>
      </w:r>
    </w:p>
    <w:p w:rsidR="006F04C5" w:rsidRDefault="00EC4984" w:rsidP="00D811BA">
      <w:pPr>
        <w:pStyle w:val="ListBullet"/>
        <w:numPr>
          <w:ilvl w:val="0"/>
          <w:numId w:val="13"/>
        </w:numPr>
      </w:pPr>
      <w:r>
        <w:t>Cipher text search techniques</w:t>
      </w:r>
    </w:p>
    <w:p w:rsidR="00EC4984" w:rsidRDefault="00EC4984" w:rsidP="00EC4984">
      <w:pPr>
        <w:pStyle w:val="ListBullet"/>
        <w:numPr>
          <w:ilvl w:val="0"/>
          <w:numId w:val="0"/>
        </w:numPr>
      </w:pPr>
      <w:r>
        <w:t xml:space="preserve">              Feb </w:t>
      </w:r>
      <w:r w:rsidR="00D35731">
        <w:t>16 _18</w:t>
      </w:r>
    </w:p>
    <w:p w:rsidR="00D35731" w:rsidRDefault="00D35731" w:rsidP="00D35731">
      <w:pPr>
        <w:pStyle w:val="ListBullet"/>
        <w:numPr>
          <w:ilvl w:val="0"/>
          <w:numId w:val="14"/>
        </w:numPr>
      </w:pPr>
      <w:r>
        <w:t>Search about single keyword searchable encryption</w:t>
      </w:r>
    </w:p>
    <w:p w:rsidR="00D35731" w:rsidRDefault="00D35731" w:rsidP="00D35731">
      <w:pPr>
        <w:pStyle w:val="ListBullet"/>
        <w:numPr>
          <w:ilvl w:val="0"/>
          <w:numId w:val="14"/>
        </w:numPr>
      </w:pPr>
      <w:r>
        <w:t>Multiple keyword search</w:t>
      </w:r>
    </w:p>
    <w:p w:rsidR="00D35731" w:rsidRDefault="003760DE" w:rsidP="00D35731">
      <w:pPr>
        <w:pStyle w:val="ListBullet"/>
        <w:numPr>
          <w:ilvl w:val="0"/>
          <w:numId w:val="14"/>
        </w:numPr>
      </w:pPr>
      <w:r>
        <w:t xml:space="preserve">Verifiable search based on authentication </w:t>
      </w:r>
      <w:r w:rsidR="00D72570">
        <w:t>index</w:t>
      </w:r>
    </w:p>
    <w:p w:rsidR="00D72570" w:rsidRDefault="00D72570" w:rsidP="00D72570">
      <w:pPr>
        <w:pStyle w:val="ListBullet"/>
        <w:numPr>
          <w:ilvl w:val="0"/>
          <w:numId w:val="0"/>
        </w:numPr>
        <w:ind w:left="2328"/>
      </w:pPr>
    </w:p>
    <w:p w:rsidR="00D72570" w:rsidRDefault="00D72570" w:rsidP="00D72570">
      <w:pPr>
        <w:pStyle w:val="ListBullet"/>
        <w:numPr>
          <w:ilvl w:val="0"/>
          <w:numId w:val="0"/>
        </w:numPr>
        <w:ind w:left="2328"/>
      </w:pPr>
    </w:p>
    <w:p w:rsidR="00D72570" w:rsidRDefault="00D72570" w:rsidP="00D72570">
      <w:pPr>
        <w:pStyle w:val="ListBullet"/>
        <w:numPr>
          <w:ilvl w:val="0"/>
          <w:numId w:val="0"/>
        </w:numPr>
      </w:pPr>
      <w:r>
        <w:t xml:space="preserve">   Feb </w:t>
      </w:r>
      <w:r w:rsidR="0091528B">
        <w:t>19-20</w:t>
      </w:r>
    </w:p>
    <w:p w:rsidR="00DB43B2" w:rsidRDefault="00447392" w:rsidP="00DB43B2">
      <w:pPr>
        <w:pStyle w:val="ListBullet"/>
        <w:numPr>
          <w:ilvl w:val="0"/>
          <w:numId w:val="15"/>
        </w:numPr>
      </w:pPr>
      <w:r>
        <w:t xml:space="preserve">Read about hierarchical clustering </w:t>
      </w:r>
    </w:p>
    <w:p w:rsidR="003B4B4B" w:rsidRDefault="000162B8" w:rsidP="00DB43B2">
      <w:pPr>
        <w:pStyle w:val="ListBullet"/>
        <w:numPr>
          <w:ilvl w:val="0"/>
          <w:numId w:val="15"/>
        </w:numPr>
      </w:pPr>
      <w:proofErr w:type="spellStart"/>
      <w:r>
        <w:t>Analyse</w:t>
      </w:r>
      <w:proofErr w:type="spellEnd"/>
      <w:r>
        <w:t xml:space="preserve"> the algorithm defined in the paper </w:t>
      </w:r>
    </w:p>
    <w:p w:rsidR="00DF69A3" w:rsidRDefault="00DF69A3" w:rsidP="00DB43B2">
      <w:pPr>
        <w:pStyle w:val="ListBullet"/>
        <w:numPr>
          <w:ilvl w:val="0"/>
          <w:numId w:val="15"/>
        </w:numPr>
      </w:pPr>
      <w:proofErr w:type="spellStart"/>
      <w:r>
        <w:t>Analyse</w:t>
      </w:r>
      <w:proofErr w:type="spellEnd"/>
      <w:r>
        <w:t xml:space="preserve"> how the </w:t>
      </w:r>
      <w:proofErr w:type="spellStart"/>
      <w:r>
        <w:t>serach</w:t>
      </w:r>
      <w:proofErr w:type="spellEnd"/>
      <w:r>
        <w:t xml:space="preserve"> and retrieval of documents in cloud environment</w:t>
      </w:r>
    </w:p>
    <w:p w:rsidR="000E1A28" w:rsidRDefault="006C30E0" w:rsidP="006C30E0">
      <w:pPr>
        <w:pStyle w:val="ListBullet"/>
        <w:numPr>
          <w:ilvl w:val="0"/>
          <w:numId w:val="0"/>
        </w:numPr>
        <w:ind w:left="432" w:hanging="432"/>
      </w:pPr>
      <w:r>
        <w:t>Feb 21</w:t>
      </w:r>
      <w:r w:rsidR="00DE0DF3">
        <w:t>-24</w:t>
      </w:r>
      <w:r>
        <w:t xml:space="preserve"> </w:t>
      </w:r>
    </w:p>
    <w:p w:rsidR="00DF69A3" w:rsidRDefault="000E1A28" w:rsidP="000E1A28">
      <w:pPr>
        <w:pStyle w:val="ListBullet"/>
        <w:numPr>
          <w:ilvl w:val="0"/>
          <w:numId w:val="17"/>
        </w:numPr>
      </w:pPr>
      <w:r>
        <w:t xml:space="preserve">Still search  more about the topic </w:t>
      </w:r>
    </w:p>
    <w:p w:rsidR="00DE0DF3" w:rsidRDefault="00DE0DF3" w:rsidP="00DE0DF3">
      <w:pPr>
        <w:pStyle w:val="ListBullet"/>
        <w:numPr>
          <w:ilvl w:val="0"/>
          <w:numId w:val="17"/>
        </w:numPr>
      </w:pPr>
      <w:r>
        <w:t xml:space="preserve">Read more reference papers for </w:t>
      </w:r>
      <w:r w:rsidR="002461C5">
        <w:t>get an enhance</w:t>
      </w:r>
      <w:r w:rsidR="003F1AA2">
        <w:t>me</w:t>
      </w:r>
      <w:r w:rsidR="002461C5">
        <w:t xml:space="preserve">nt that </w:t>
      </w:r>
      <w:r w:rsidR="003F1AA2">
        <w:t>can implement in this topic.</w:t>
      </w:r>
    </w:p>
    <w:sectPr w:rsidR="00DE0DF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313" w:rsidRDefault="00DB3313">
      <w:r>
        <w:separator/>
      </w:r>
    </w:p>
    <w:p w:rsidR="00DB3313" w:rsidRDefault="00DB3313"/>
  </w:endnote>
  <w:endnote w:type="continuationSeparator" w:id="0">
    <w:p w:rsidR="00DB3313" w:rsidRDefault="00DB3313">
      <w:r>
        <w:continuationSeparator/>
      </w:r>
    </w:p>
    <w:p w:rsidR="00DB3313" w:rsidRDefault="00DB3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FD2" w:rsidRDefault="00DB33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C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313" w:rsidRDefault="00DB3313">
      <w:r>
        <w:separator/>
      </w:r>
    </w:p>
    <w:p w:rsidR="00DB3313" w:rsidRDefault="00DB3313"/>
  </w:footnote>
  <w:footnote w:type="continuationSeparator" w:id="0">
    <w:p w:rsidR="00DB3313" w:rsidRDefault="00DB3313">
      <w:r>
        <w:continuationSeparator/>
      </w:r>
    </w:p>
    <w:p w:rsidR="00DB3313" w:rsidRDefault="00DB33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965475"/>
    <w:multiLevelType w:val="hybridMultilevel"/>
    <w:tmpl w:val="C67E529A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14326556"/>
    <w:multiLevelType w:val="hybridMultilevel"/>
    <w:tmpl w:val="4E16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00E7E"/>
    <w:multiLevelType w:val="hybridMultilevel"/>
    <w:tmpl w:val="5922D0FE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75E"/>
    <w:multiLevelType w:val="hybridMultilevel"/>
    <w:tmpl w:val="8228A12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3E034260"/>
    <w:multiLevelType w:val="hybridMultilevel"/>
    <w:tmpl w:val="451EDE18"/>
    <w:lvl w:ilvl="0" w:tplc="0409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abstractNum w:abstractNumId="8" w15:restartNumberingAfterBreak="0">
    <w:nsid w:val="457E31C9"/>
    <w:multiLevelType w:val="hybridMultilevel"/>
    <w:tmpl w:val="38A4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F5207"/>
    <w:multiLevelType w:val="hybridMultilevel"/>
    <w:tmpl w:val="4F1673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4A620B9"/>
    <w:multiLevelType w:val="hybridMultilevel"/>
    <w:tmpl w:val="3C946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070E4E"/>
    <w:multiLevelType w:val="hybridMultilevel"/>
    <w:tmpl w:val="D128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1377"/>
    <w:multiLevelType w:val="hybridMultilevel"/>
    <w:tmpl w:val="B2D41D3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5A110244"/>
    <w:multiLevelType w:val="hybridMultilevel"/>
    <w:tmpl w:val="32C6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F03F6"/>
    <w:multiLevelType w:val="hybridMultilevel"/>
    <w:tmpl w:val="9AEAB0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7F13AE"/>
    <w:multiLevelType w:val="hybridMultilevel"/>
    <w:tmpl w:val="72F8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6"/>
  </w:num>
  <w:num w:numId="5">
    <w:abstractNumId w:val="13"/>
  </w:num>
  <w:num w:numId="6">
    <w:abstractNumId w:val="3"/>
  </w:num>
  <w:num w:numId="7">
    <w:abstractNumId w:val="15"/>
  </w:num>
  <w:num w:numId="8">
    <w:abstractNumId w:val="8"/>
  </w:num>
  <w:num w:numId="9">
    <w:abstractNumId w:val="10"/>
  </w:num>
  <w:num w:numId="10">
    <w:abstractNumId w:val="14"/>
  </w:num>
  <w:num w:numId="11">
    <w:abstractNumId w:val="9"/>
  </w:num>
  <w:num w:numId="12">
    <w:abstractNumId w:val="2"/>
  </w:num>
  <w:num w:numId="13">
    <w:abstractNumId w:val="4"/>
  </w:num>
  <w:num w:numId="14">
    <w:abstractNumId w:val="7"/>
  </w:num>
  <w:num w:numId="15">
    <w:abstractNumId w:val="1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F9"/>
    <w:rsid w:val="0000091B"/>
    <w:rsid w:val="000162B8"/>
    <w:rsid w:val="000C57BB"/>
    <w:rsid w:val="000E1A28"/>
    <w:rsid w:val="001A75E9"/>
    <w:rsid w:val="001D4AB0"/>
    <w:rsid w:val="002212AF"/>
    <w:rsid w:val="0022437A"/>
    <w:rsid w:val="0024321F"/>
    <w:rsid w:val="002461C5"/>
    <w:rsid w:val="00267B96"/>
    <w:rsid w:val="0028661E"/>
    <w:rsid w:val="00291553"/>
    <w:rsid w:val="002D27D0"/>
    <w:rsid w:val="002F7104"/>
    <w:rsid w:val="003760DE"/>
    <w:rsid w:val="00383486"/>
    <w:rsid w:val="003B4B4B"/>
    <w:rsid w:val="003F1AA2"/>
    <w:rsid w:val="004300A8"/>
    <w:rsid w:val="0043347D"/>
    <w:rsid w:val="00447392"/>
    <w:rsid w:val="00457759"/>
    <w:rsid w:val="004F3F19"/>
    <w:rsid w:val="00555394"/>
    <w:rsid w:val="006157A0"/>
    <w:rsid w:val="006B42F9"/>
    <w:rsid w:val="006C30E0"/>
    <w:rsid w:val="006F04C5"/>
    <w:rsid w:val="00703112"/>
    <w:rsid w:val="007510C0"/>
    <w:rsid w:val="00761C06"/>
    <w:rsid w:val="00762630"/>
    <w:rsid w:val="007C7E2F"/>
    <w:rsid w:val="007E4247"/>
    <w:rsid w:val="00832D17"/>
    <w:rsid w:val="00870B67"/>
    <w:rsid w:val="008D5B6F"/>
    <w:rsid w:val="0091528B"/>
    <w:rsid w:val="00916432"/>
    <w:rsid w:val="00932C8D"/>
    <w:rsid w:val="0099404D"/>
    <w:rsid w:val="009B06F2"/>
    <w:rsid w:val="009C649D"/>
    <w:rsid w:val="00A02EDA"/>
    <w:rsid w:val="00AC28BD"/>
    <w:rsid w:val="00B42A95"/>
    <w:rsid w:val="00BA0A1E"/>
    <w:rsid w:val="00BC133D"/>
    <w:rsid w:val="00CC07FE"/>
    <w:rsid w:val="00D35731"/>
    <w:rsid w:val="00D52AC4"/>
    <w:rsid w:val="00D72570"/>
    <w:rsid w:val="00D7799F"/>
    <w:rsid w:val="00D80610"/>
    <w:rsid w:val="00D811BA"/>
    <w:rsid w:val="00DB3313"/>
    <w:rsid w:val="00DB43B2"/>
    <w:rsid w:val="00DE0DF3"/>
    <w:rsid w:val="00DF69A3"/>
    <w:rsid w:val="00E458C5"/>
    <w:rsid w:val="00E71CEC"/>
    <w:rsid w:val="00EB50DB"/>
    <w:rsid w:val="00EC4984"/>
    <w:rsid w:val="00EF5098"/>
    <w:rsid w:val="00F6338D"/>
    <w:rsid w:val="00FD4FD2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C8A6B"/>
  <w15:chartTrackingRefBased/>
  <w15:docId w15:val="{10E0B433-1308-C248-90D5-084BECB0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34712B5-3CC9-6F4E-929C-7AC7BBBDF4D6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F3"/>
    <w:rsid w:val="00F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27857EF3A964081BDCFA2B120B273">
    <w:name w:val="BCA27857EF3A964081BDCFA2B120B27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D1FE5612A662F429636126A5D1ADF51">
    <w:name w:val="6D1FE5612A662F429636126A5D1AD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{E34712B5-3CC9-6F4E-929C-7AC7BBBDF4D6}tf50002051.dotx</Template>
  <TotalTime>43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67</cp:revision>
  <dcterms:created xsi:type="dcterms:W3CDTF">2019-02-25T17:24:00Z</dcterms:created>
  <dcterms:modified xsi:type="dcterms:W3CDTF">2019-02-25T18:07:00Z</dcterms:modified>
</cp:coreProperties>
</file>